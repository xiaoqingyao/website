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A2" w:rsidRPr="00EF2F9A" w:rsidRDefault="00E361A2" w:rsidP="00EF2F9A">
      <w:pPr>
        <w:jc w:val="center"/>
        <w:rPr>
          <w:rFonts w:ascii="宋体"/>
          <w:sz w:val="32"/>
          <w:szCs w:val="32"/>
        </w:rPr>
      </w:pPr>
      <w:r w:rsidRPr="00EF2F9A">
        <w:rPr>
          <w:rFonts w:ascii="宋体" w:hAnsi="宋体" w:hint="eastAsia"/>
          <w:sz w:val="32"/>
          <w:szCs w:val="32"/>
        </w:rPr>
        <w:t>计算机组成原理</w:t>
      </w:r>
    </w:p>
    <w:p w:rsidR="00E361A2" w:rsidRDefault="00E361A2" w:rsidP="00B40FAF">
      <w:pPr>
        <w:rPr>
          <w:rFonts w:ascii="宋体"/>
          <w:sz w:val="28"/>
          <w:szCs w:val="28"/>
        </w:rPr>
      </w:pPr>
    </w:p>
    <w:p w:rsidR="00E361A2" w:rsidRDefault="00E361A2">
      <w:pPr>
        <w:rPr>
          <w:rFonts w:ascii="宋体"/>
          <w:sz w:val="28"/>
          <w:szCs w:val="28"/>
        </w:rPr>
      </w:pPr>
      <w:r>
        <w:rPr>
          <w:rFonts w:ascii="宋体" w:hAnsi="宋体" w:hint="eastAsia"/>
          <w:sz w:val="28"/>
          <w:szCs w:val="28"/>
        </w:rPr>
        <w:t>第三章作业</w:t>
      </w:r>
    </w:p>
    <w:p w:rsidR="00E361A2" w:rsidRPr="004321FF" w:rsidRDefault="00E361A2" w:rsidP="0003120A">
      <w:pPr>
        <w:rPr>
          <w:rFonts w:ascii="宋体"/>
        </w:rPr>
      </w:pPr>
      <w:r w:rsidRPr="004321FF">
        <w:rPr>
          <w:rFonts w:ascii="宋体" w:hAnsi="宋体"/>
        </w:rPr>
        <w:t>1</w:t>
      </w:r>
      <w:r w:rsidRPr="004321FF">
        <w:rPr>
          <w:rFonts w:ascii="宋体" w:hAnsi="宋体" w:hint="eastAsia"/>
        </w:rPr>
        <w:t>、存储器可以按那几个方面进行分类，各分为哪几类？</w:t>
      </w:r>
    </w:p>
    <w:p w:rsidR="00E361A2" w:rsidRPr="004321FF" w:rsidRDefault="00E361A2" w:rsidP="0059136F">
      <w:pPr>
        <w:ind w:leftChars="132" w:left="31680"/>
        <w:rPr>
          <w:rFonts w:ascii="宋体"/>
          <w:sz w:val="21"/>
          <w:szCs w:val="21"/>
        </w:rPr>
      </w:pPr>
      <w:r w:rsidRPr="004321FF">
        <w:rPr>
          <w:rFonts w:ascii="宋体" w:hAnsi="宋体" w:hint="eastAsia"/>
          <w:sz w:val="21"/>
          <w:szCs w:val="21"/>
        </w:rPr>
        <w:t>答</w:t>
      </w:r>
      <w:r w:rsidRPr="004321FF">
        <w:rPr>
          <w:rFonts w:ascii="宋体" w:hAnsi="宋体"/>
          <w:sz w:val="21"/>
          <w:szCs w:val="21"/>
        </w:rPr>
        <w:t>:</w:t>
      </w:r>
      <w:r w:rsidRPr="004321FF">
        <w:rPr>
          <w:rFonts w:ascii="微软雅黑" w:eastAsia="微软雅黑" w:hAnsi="微软雅黑"/>
          <w:color w:val="333333"/>
          <w:sz w:val="21"/>
          <w:szCs w:val="21"/>
          <w:shd w:val="clear" w:color="auto" w:fill="FFFFFF"/>
        </w:rPr>
        <w:t xml:space="preserve"> </w:t>
      </w:r>
      <w:r w:rsidRPr="004321FF">
        <w:rPr>
          <w:rFonts w:ascii="宋体" w:hAnsi="宋体" w:hint="eastAsia"/>
          <w:sz w:val="21"/>
          <w:szCs w:val="21"/>
        </w:rPr>
        <w:t>分为内部存储器和外部存储器；内存包括</w:t>
      </w:r>
      <w:r w:rsidRPr="004321FF">
        <w:rPr>
          <w:rFonts w:ascii="宋体" w:hAnsi="宋体"/>
          <w:sz w:val="21"/>
          <w:szCs w:val="21"/>
        </w:rPr>
        <w:t>ROM</w:t>
      </w:r>
      <w:r w:rsidRPr="004321FF">
        <w:rPr>
          <w:rFonts w:ascii="宋体" w:hAnsi="宋体" w:hint="eastAsia"/>
          <w:sz w:val="21"/>
          <w:szCs w:val="21"/>
        </w:rPr>
        <w:t>、</w:t>
      </w:r>
      <w:r w:rsidRPr="004321FF">
        <w:rPr>
          <w:rFonts w:ascii="宋体" w:hAnsi="宋体"/>
          <w:sz w:val="21"/>
          <w:szCs w:val="21"/>
        </w:rPr>
        <w:t>RAM</w:t>
      </w:r>
      <w:r w:rsidRPr="004321FF">
        <w:rPr>
          <w:rFonts w:ascii="宋体" w:hAnsi="宋体" w:hint="eastAsia"/>
          <w:sz w:val="21"/>
          <w:szCs w:val="21"/>
        </w:rPr>
        <w:t>、高速缓存等均采用高速的半导体存储器；外存主要有软盘、硬盘、光盘、</w:t>
      </w:r>
      <w:r w:rsidRPr="004321FF">
        <w:rPr>
          <w:rFonts w:ascii="宋体" w:hAnsi="宋体"/>
          <w:sz w:val="21"/>
          <w:szCs w:val="21"/>
        </w:rPr>
        <w:t>usB</w:t>
      </w:r>
      <w:r w:rsidRPr="004321FF">
        <w:rPr>
          <w:rFonts w:ascii="宋体" w:hAnsi="宋体" w:hint="eastAsia"/>
          <w:sz w:val="21"/>
          <w:szCs w:val="21"/>
        </w:rPr>
        <w:t>闪存等，容量大，速度相对较慢。</w:t>
      </w:r>
    </w:p>
    <w:p w:rsidR="00E361A2" w:rsidRPr="004321FF" w:rsidRDefault="00E361A2" w:rsidP="0003120A">
      <w:pPr>
        <w:rPr>
          <w:rFonts w:ascii="宋体"/>
        </w:rPr>
      </w:pPr>
      <w:r w:rsidRPr="004321FF">
        <w:rPr>
          <w:rFonts w:ascii="宋体" w:hAnsi="宋体"/>
        </w:rPr>
        <w:t>2</w:t>
      </w:r>
      <w:r w:rsidRPr="004321FF">
        <w:rPr>
          <w:rFonts w:ascii="宋体" w:hAnsi="宋体" w:hint="eastAsia"/>
        </w:rPr>
        <w:t>、什么叫刷新？动态随机存储器为什么需要刷新？</w:t>
      </w:r>
    </w:p>
    <w:p w:rsidR="00E361A2" w:rsidRPr="004321FF" w:rsidRDefault="00E361A2" w:rsidP="0059136F">
      <w:pPr>
        <w:ind w:leftChars="132" w:left="31680"/>
        <w:rPr>
          <w:rFonts w:ascii="宋体"/>
          <w:sz w:val="21"/>
          <w:szCs w:val="21"/>
        </w:rPr>
      </w:pPr>
      <w:r w:rsidRPr="004321FF">
        <w:rPr>
          <w:rFonts w:ascii="宋体" w:hAnsi="宋体" w:hint="eastAsia"/>
          <w:sz w:val="21"/>
          <w:szCs w:val="21"/>
        </w:rPr>
        <w:t>答：</w:t>
      </w:r>
      <w:r w:rsidRPr="004321FF">
        <w:rPr>
          <w:rFonts w:ascii="宋体" w:hAnsi="宋体"/>
          <w:sz w:val="21"/>
          <w:szCs w:val="21"/>
        </w:rPr>
        <w:t>CRT</w:t>
      </w:r>
      <w:r w:rsidRPr="004321FF">
        <w:rPr>
          <w:rFonts w:ascii="宋体" w:hAnsi="宋体" w:hint="eastAsia"/>
          <w:sz w:val="21"/>
          <w:szCs w:val="21"/>
        </w:rPr>
        <w:t>发光是由电子束打在荧光粉上引起的。电子束扫过之后其发光亮度只能维持几十毫秒便消失为了使人眼能考到稳定的图像显示，必须使电子束不断地重复扫描整个屏幕，这个过程叫刷新。</w:t>
      </w:r>
    </w:p>
    <w:p w:rsidR="00E361A2" w:rsidRPr="004321FF" w:rsidRDefault="00E361A2" w:rsidP="0059136F">
      <w:pPr>
        <w:ind w:leftChars="132" w:left="31680"/>
        <w:rPr>
          <w:rFonts w:ascii="宋体"/>
          <w:sz w:val="21"/>
          <w:szCs w:val="21"/>
        </w:rPr>
      </w:pPr>
      <w:r w:rsidRPr="004321FF">
        <w:rPr>
          <w:rFonts w:ascii="宋体" w:hAnsi="宋体" w:hint="eastAsia"/>
          <w:sz w:val="21"/>
          <w:szCs w:val="21"/>
        </w:rPr>
        <w:t>因为动态随机存储所采用的存储位元是破坏性读出的，读操作后需要进行恢复工作，既再给电容</w:t>
      </w:r>
      <w:r w:rsidRPr="004321FF">
        <w:rPr>
          <w:rFonts w:ascii="宋体" w:hAnsi="宋体"/>
          <w:sz w:val="21"/>
          <w:szCs w:val="21"/>
        </w:rPr>
        <w:t>C</w:t>
      </w:r>
      <w:r w:rsidRPr="004321FF">
        <w:rPr>
          <w:rFonts w:ascii="宋体" w:hAnsi="宋体" w:hint="eastAsia"/>
          <w:sz w:val="21"/>
          <w:szCs w:val="21"/>
        </w:rPr>
        <w:t>充电，所以需要刷新。</w:t>
      </w:r>
    </w:p>
    <w:p w:rsidR="00E361A2" w:rsidRPr="004321FF" w:rsidRDefault="00E361A2" w:rsidP="0003120A">
      <w:pPr>
        <w:rPr>
          <w:rFonts w:ascii="宋体"/>
        </w:rPr>
      </w:pPr>
      <w:r w:rsidRPr="004321FF">
        <w:rPr>
          <w:rFonts w:ascii="宋体" w:hAnsi="宋体"/>
        </w:rPr>
        <w:t>3</w:t>
      </w:r>
      <w:r w:rsidRPr="004321FF">
        <w:rPr>
          <w:rFonts w:ascii="宋体" w:hAnsi="宋体" w:hint="eastAsia"/>
        </w:rPr>
        <w:t>、设有一个具有</w:t>
      </w:r>
      <w:r w:rsidRPr="004321FF">
        <w:rPr>
          <w:rFonts w:ascii="宋体" w:hAnsi="宋体"/>
        </w:rPr>
        <w:t>20</w:t>
      </w:r>
      <w:r w:rsidRPr="004321FF">
        <w:rPr>
          <w:rFonts w:ascii="宋体" w:hAnsi="宋体" w:hint="eastAsia"/>
        </w:rPr>
        <w:t>位地址和</w:t>
      </w:r>
      <w:r w:rsidRPr="004321FF">
        <w:rPr>
          <w:rFonts w:ascii="宋体" w:hAnsi="宋体"/>
        </w:rPr>
        <w:t>32</w:t>
      </w:r>
      <w:r w:rsidRPr="004321FF">
        <w:rPr>
          <w:rFonts w:ascii="宋体" w:hAnsi="宋体" w:hint="eastAsia"/>
        </w:rPr>
        <w:t>位字长的存储器，问：</w:t>
      </w:r>
    </w:p>
    <w:p w:rsidR="00E361A2" w:rsidRPr="004321FF" w:rsidRDefault="00E361A2" w:rsidP="0000243C">
      <w:pPr>
        <w:tabs>
          <w:tab w:val="left" w:pos="5048"/>
        </w:tabs>
        <w:outlineLvl w:val="0"/>
        <w:rPr>
          <w:rFonts w:ascii="宋体"/>
        </w:rPr>
      </w:pPr>
      <w:r w:rsidRPr="004321FF">
        <w:rPr>
          <w:rFonts w:ascii="宋体" w:hAnsi="宋体" w:hint="eastAsia"/>
        </w:rPr>
        <w:t>（</w:t>
      </w:r>
      <w:r w:rsidRPr="004321FF">
        <w:rPr>
          <w:rFonts w:ascii="宋体" w:hAnsi="宋体"/>
        </w:rPr>
        <w:t>1</w:t>
      </w:r>
      <w:r w:rsidRPr="004321FF">
        <w:rPr>
          <w:rFonts w:ascii="宋体" w:hAnsi="宋体" w:hint="eastAsia"/>
        </w:rPr>
        <w:t>）该存储器能存储多少字节的信息</w:t>
      </w:r>
      <w:r w:rsidRPr="004321FF">
        <w:rPr>
          <w:rFonts w:ascii="宋体"/>
        </w:rPr>
        <w:tab/>
      </w:r>
    </w:p>
    <w:p w:rsidR="00E361A2" w:rsidRPr="004321FF" w:rsidRDefault="00E361A2" w:rsidP="0059136F">
      <w:pPr>
        <w:tabs>
          <w:tab w:val="left" w:pos="5048"/>
        </w:tabs>
        <w:ind w:firstLineChars="300" w:firstLine="31680"/>
        <w:outlineLvl w:val="0"/>
        <w:rPr>
          <w:rFonts w:ascii="宋体" w:hAnsi="宋体"/>
          <w:sz w:val="21"/>
          <w:szCs w:val="21"/>
        </w:rPr>
      </w:pPr>
      <w:r w:rsidRPr="004321FF">
        <w:rPr>
          <w:rFonts w:ascii="宋体" w:hAnsi="宋体" w:hint="eastAsia"/>
          <w:sz w:val="21"/>
          <w:szCs w:val="21"/>
        </w:rPr>
        <w:t>答：∵</w:t>
      </w:r>
      <w:r w:rsidRPr="004321FF">
        <w:rPr>
          <w:rFonts w:ascii="宋体" w:hAnsi="宋体"/>
          <w:sz w:val="21"/>
          <w:szCs w:val="21"/>
        </w:rPr>
        <w:t>2</w:t>
      </w:r>
      <w:r w:rsidRPr="004321FF">
        <w:rPr>
          <w:sz w:val="21"/>
          <w:szCs w:val="21"/>
        </w:rPr>
        <w:t xml:space="preserve"> </w:t>
      </w:r>
      <w:r w:rsidRPr="004321FF">
        <w:rPr>
          <w:rFonts w:ascii="宋体" w:hAnsi="宋体" w:hint="eastAsia"/>
          <w:sz w:val="21"/>
          <w:szCs w:val="21"/>
        </w:rPr>
        <w:t>²º</w:t>
      </w:r>
      <w:r w:rsidRPr="004321FF">
        <w:rPr>
          <w:rFonts w:ascii="宋体" w:hAnsi="宋体"/>
          <w:sz w:val="21"/>
          <w:szCs w:val="21"/>
        </w:rPr>
        <w:t xml:space="preserve"> =1M  </w:t>
      </w:r>
      <w:r w:rsidRPr="004321FF">
        <w:rPr>
          <w:rFonts w:ascii="宋体" w:hAnsi="宋体" w:hint="eastAsia"/>
          <w:sz w:val="21"/>
          <w:szCs w:val="21"/>
        </w:rPr>
        <w:t>∴存储信息为：</w:t>
      </w:r>
      <w:r w:rsidRPr="004321FF">
        <w:rPr>
          <w:rFonts w:ascii="宋体" w:hAnsi="宋体"/>
          <w:sz w:val="21"/>
          <w:szCs w:val="21"/>
        </w:rPr>
        <w:t>1M * 32/8 = 4MB</w:t>
      </w:r>
    </w:p>
    <w:p w:rsidR="00E361A2" w:rsidRPr="004321FF" w:rsidRDefault="00E361A2" w:rsidP="0003120A">
      <w:pPr>
        <w:rPr>
          <w:rFonts w:ascii="宋体"/>
          <w:sz w:val="21"/>
          <w:szCs w:val="21"/>
        </w:rPr>
      </w:pPr>
      <w:r w:rsidRPr="004321FF">
        <w:rPr>
          <w:rFonts w:ascii="宋体" w:hAnsi="宋体" w:hint="eastAsia"/>
          <w:sz w:val="21"/>
          <w:szCs w:val="21"/>
        </w:rPr>
        <w:t>（</w:t>
      </w:r>
      <w:r w:rsidRPr="004321FF">
        <w:rPr>
          <w:rFonts w:ascii="宋体" w:hAnsi="宋体"/>
          <w:sz w:val="21"/>
          <w:szCs w:val="21"/>
        </w:rPr>
        <w:t>2</w:t>
      </w:r>
      <w:r w:rsidRPr="004321FF">
        <w:rPr>
          <w:rFonts w:ascii="宋体" w:hAnsi="宋体" w:hint="eastAsia"/>
          <w:sz w:val="21"/>
          <w:szCs w:val="21"/>
        </w:rPr>
        <w:t>）如果存储器由</w:t>
      </w:r>
      <w:r w:rsidRPr="004321FF">
        <w:rPr>
          <w:rFonts w:ascii="宋体" w:hAnsi="宋体"/>
          <w:sz w:val="21"/>
          <w:szCs w:val="21"/>
        </w:rPr>
        <w:t>512k *8</w:t>
      </w:r>
      <w:r w:rsidRPr="004321FF">
        <w:rPr>
          <w:rFonts w:ascii="宋体" w:hAnsi="宋体" w:hint="eastAsia"/>
          <w:sz w:val="21"/>
          <w:szCs w:val="21"/>
        </w:rPr>
        <w:t>位</w:t>
      </w:r>
      <w:r w:rsidRPr="004321FF">
        <w:rPr>
          <w:rFonts w:ascii="宋体" w:hAnsi="宋体"/>
          <w:sz w:val="21"/>
          <w:szCs w:val="21"/>
        </w:rPr>
        <w:t>SRAM</w:t>
      </w:r>
      <w:r w:rsidRPr="004321FF">
        <w:rPr>
          <w:rFonts w:ascii="宋体" w:hAnsi="宋体" w:hint="eastAsia"/>
          <w:sz w:val="21"/>
          <w:szCs w:val="21"/>
        </w:rPr>
        <w:t>芯片组成，需要多少片？需要多少位地址作芯片选择</w:t>
      </w:r>
    </w:p>
    <w:p w:rsidR="00E361A2" w:rsidRPr="004321FF" w:rsidRDefault="00E361A2" w:rsidP="0059136F">
      <w:pPr>
        <w:ind w:firstLineChars="300" w:firstLine="31680"/>
        <w:rPr>
          <w:rFonts w:ascii="宋体"/>
          <w:sz w:val="21"/>
          <w:szCs w:val="21"/>
        </w:rPr>
      </w:pPr>
      <w:r w:rsidRPr="004321FF">
        <w:rPr>
          <w:rFonts w:ascii="宋体" w:hAnsi="宋体" w:hint="eastAsia"/>
          <w:sz w:val="21"/>
          <w:szCs w:val="21"/>
        </w:rPr>
        <w:t>答：</w:t>
      </w:r>
      <w:r w:rsidRPr="004321FF">
        <w:rPr>
          <w:rFonts w:ascii="宋体" w:hAnsi="宋体"/>
          <w:sz w:val="21"/>
          <w:szCs w:val="21"/>
        </w:rPr>
        <w:t xml:space="preserve">(2014K/512K) * (32/8) = 8 </w:t>
      </w:r>
      <w:r w:rsidRPr="004321FF">
        <w:rPr>
          <w:rFonts w:ascii="宋体" w:hAnsi="宋体" w:hint="eastAsia"/>
          <w:sz w:val="21"/>
          <w:szCs w:val="21"/>
        </w:rPr>
        <w:t>片</w:t>
      </w:r>
    </w:p>
    <w:p w:rsidR="00E361A2" w:rsidRPr="004321FF" w:rsidRDefault="00E361A2" w:rsidP="0003120A">
      <w:pPr>
        <w:rPr>
          <w:rFonts w:ascii="宋体"/>
          <w:sz w:val="21"/>
          <w:szCs w:val="21"/>
        </w:rPr>
      </w:pPr>
      <w:r w:rsidRPr="004321FF">
        <w:rPr>
          <w:rFonts w:ascii="宋体" w:hAnsi="宋体"/>
          <w:sz w:val="21"/>
          <w:szCs w:val="21"/>
        </w:rPr>
        <w:t xml:space="preserve">    </w:t>
      </w:r>
      <w:r>
        <w:rPr>
          <w:rFonts w:ascii="宋体" w:hAnsi="宋体"/>
          <w:sz w:val="21"/>
          <w:szCs w:val="21"/>
        </w:rPr>
        <w:t xml:space="preserve">  </w:t>
      </w:r>
      <w:r w:rsidRPr="004321FF">
        <w:rPr>
          <w:rFonts w:ascii="宋体" w:hAnsi="宋体" w:hint="eastAsia"/>
          <w:sz w:val="21"/>
          <w:szCs w:val="21"/>
        </w:rPr>
        <w:t>需要</w:t>
      </w:r>
      <w:r w:rsidRPr="004321FF">
        <w:rPr>
          <w:rFonts w:ascii="宋体" w:hAnsi="宋体"/>
          <w:sz w:val="21"/>
          <w:szCs w:val="21"/>
        </w:rPr>
        <w:t>1</w:t>
      </w:r>
      <w:r w:rsidRPr="004321FF">
        <w:rPr>
          <w:rFonts w:ascii="宋体" w:hAnsi="宋体" w:hint="eastAsia"/>
          <w:sz w:val="21"/>
          <w:szCs w:val="21"/>
        </w:rPr>
        <w:t>位地址作为芯片选择（选择两个</w:t>
      </w:r>
      <w:r w:rsidRPr="004321FF">
        <w:rPr>
          <w:rFonts w:ascii="宋体" w:hAnsi="宋体"/>
          <w:sz w:val="21"/>
          <w:szCs w:val="21"/>
        </w:rPr>
        <w:t xml:space="preserve">512K*32 </w:t>
      </w:r>
      <w:r w:rsidRPr="004321FF">
        <w:rPr>
          <w:rFonts w:ascii="宋体" w:hAnsi="宋体" w:hint="eastAsia"/>
          <w:sz w:val="21"/>
          <w:szCs w:val="21"/>
        </w:rPr>
        <w:t>位的存储体）</w:t>
      </w:r>
    </w:p>
    <w:p w:rsidR="00E361A2" w:rsidRDefault="00E361A2">
      <w:pPr>
        <w:rPr>
          <w:rFonts w:ascii="宋体"/>
          <w:sz w:val="28"/>
          <w:szCs w:val="28"/>
        </w:rPr>
      </w:pPr>
    </w:p>
    <w:p w:rsidR="00E361A2" w:rsidRPr="0003120A" w:rsidRDefault="00E361A2" w:rsidP="00007166">
      <w:pPr>
        <w:rPr>
          <w:rFonts w:ascii="宋体"/>
          <w:sz w:val="28"/>
          <w:szCs w:val="28"/>
        </w:rPr>
      </w:pPr>
    </w:p>
    <w:sectPr w:rsidR="00E361A2" w:rsidRPr="0003120A" w:rsidSect="002629C2">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1A2" w:rsidRDefault="00E361A2" w:rsidP="00D94565">
      <w:r>
        <w:separator/>
      </w:r>
    </w:p>
  </w:endnote>
  <w:endnote w:type="continuationSeparator" w:id="0">
    <w:p w:rsidR="00E361A2" w:rsidRDefault="00E361A2" w:rsidP="00D94565">
      <w:r>
        <w:continuationSeparator/>
      </w:r>
    </w:p>
  </w:endnote>
</w:endnotes>
</file>

<file path=word/fontTable.xml><?xml version="1.0" encoding="utf-8"?>
<w:fonts xmlns:r="http://schemas.openxmlformats.org/officeDocument/2006/relationships" xmlns:w="http://schemas.openxmlformats.org/wordprocessingml/2006/main">
  <w:font w:name="DengXian">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1A2" w:rsidRDefault="00E361A2" w:rsidP="00D94565">
      <w:r>
        <w:separator/>
      </w:r>
    </w:p>
  </w:footnote>
  <w:footnote w:type="continuationSeparator" w:id="0">
    <w:p w:rsidR="00E361A2" w:rsidRDefault="00E361A2" w:rsidP="00D945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2C50"/>
    <w:rsid w:val="0000243C"/>
    <w:rsid w:val="00007166"/>
    <w:rsid w:val="00010DBC"/>
    <w:rsid w:val="0003120A"/>
    <w:rsid w:val="0006463F"/>
    <w:rsid w:val="00067AD9"/>
    <w:rsid w:val="00073D56"/>
    <w:rsid w:val="000D0517"/>
    <w:rsid w:val="000D13E9"/>
    <w:rsid w:val="000E140B"/>
    <w:rsid w:val="001B45C4"/>
    <w:rsid w:val="001B460E"/>
    <w:rsid w:val="001F2136"/>
    <w:rsid w:val="0021198C"/>
    <w:rsid w:val="002337E6"/>
    <w:rsid w:val="002629C2"/>
    <w:rsid w:val="00280F32"/>
    <w:rsid w:val="002D1A52"/>
    <w:rsid w:val="002E195E"/>
    <w:rsid w:val="002F71A2"/>
    <w:rsid w:val="00335E1A"/>
    <w:rsid w:val="00342C50"/>
    <w:rsid w:val="00346A52"/>
    <w:rsid w:val="0035101E"/>
    <w:rsid w:val="003916FD"/>
    <w:rsid w:val="00397D94"/>
    <w:rsid w:val="003E1334"/>
    <w:rsid w:val="00406A99"/>
    <w:rsid w:val="004321FF"/>
    <w:rsid w:val="00482406"/>
    <w:rsid w:val="004A0E32"/>
    <w:rsid w:val="004D0380"/>
    <w:rsid w:val="004E5994"/>
    <w:rsid w:val="004F145B"/>
    <w:rsid w:val="00515217"/>
    <w:rsid w:val="00523278"/>
    <w:rsid w:val="0054552D"/>
    <w:rsid w:val="0059136F"/>
    <w:rsid w:val="00596A45"/>
    <w:rsid w:val="00634DD1"/>
    <w:rsid w:val="0067513B"/>
    <w:rsid w:val="006B3995"/>
    <w:rsid w:val="006F56E1"/>
    <w:rsid w:val="00753840"/>
    <w:rsid w:val="00787E6D"/>
    <w:rsid w:val="007A3374"/>
    <w:rsid w:val="007D531C"/>
    <w:rsid w:val="00811FD5"/>
    <w:rsid w:val="008234FB"/>
    <w:rsid w:val="008573D2"/>
    <w:rsid w:val="008D279F"/>
    <w:rsid w:val="008E34AE"/>
    <w:rsid w:val="00921B65"/>
    <w:rsid w:val="00927080"/>
    <w:rsid w:val="0093067F"/>
    <w:rsid w:val="00984BA7"/>
    <w:rsid w:val="00A136A1"/>
    <w:rsid w:val="00AA1FA9"/>
    <w:rsid w:val="00AB79E7"/>
    <w:rsid w:val="00B238B0"/>
    <w:rsid w:val="00B33C49"/>
    <w:rsid w:val="00B40FAF"/>
    <w:rsid w:val="00B44A56"/>
    <w:rsid w:val="00B85C1F"/>
    <w:rsid w:val="00BA76A1"/>
    <w:rsid w:val="00BB17A4"/>
    <w:rsid w:val="00C05CD5"/>
    <w:rsid w:val="00C2077B"/>
    <w:rsid w:val="00CB47B3"/>
    <w:rsid w:val="00CC2C1D"/>
    <w:rsid w:val="00CF16C8"/>
    <w:rsid w:val="00D54AC9"/>
    <w:rsid w:val="00D94565"/>
    <w:rsid w:val="00DB3E2E"/>
    <w:rsid w:val="00DE46F0"/>
    <w:rsid w:val="00E32686"/>
    <w:rsid w:val="00E361A2"/>
    <w:rsid w:val="00E5154D"/>
    <w:rsid w:val="00EC1B7A"/>
    <w:rsid w:val="00EF2F9A"/>
    <w:rsid w:val="00F43482"/>
    <w:rsid w:val="00FC4FE5"/>
    <w:rsid w:val="00FC5C6D"/>
    <w:rsid w:val="00FE0636"/>
    <w:rsid w:val="00FF65D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宋体" w:hAnsi="DengXi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1"/>
    <w:pPr>
      <w:widowControl w:val="0"/>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B40FAF"/>
    <w:rPr>
      <w:rFonts w:ascii="宋体"/>
    </w:rPr>
  </w:style>
  <w:style w:type="character" w:customStyle="1" w:styleId="DocumentMapChar">
    <w:name w:val="Document Map Char"/>
    <w:basedOn w:val="DefaultParagraphFont"/>
    <w:link w:val="DocumentMap"/>
    <w:uiPriority w:val="99"/>
    <w:semiHidden/>
    <w:locked/>
    <w:rsid w:val="00B40FAF"/>
    <w:rPr>
      <w:rFonts w:ascii="宋体" w:eastAsia="宋体" w:cs="Times New Roman"/>
    </w:rPr>
  </w:style>
  <w:style w:type="paragraph" w:styleId="Header">
    <w:name w:val="header"/>
    <w:basedOn w:val="Normal"/>
    <w:link w:val="HeaderChar"/>
    <w:uiPriority w:val="99"/>
    <w:rsid w:val="00D945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94565"/>
    <w:rPr>
      <w:rFonts w:cs="Times New Roman"/>
      <w:sz w:val="18"/>
      <w:szCs w:val="18"/>
    </w:rPr>
  </w:style>
  <w:style w:type="paragraph" w:styleId="Footer">
    <w:name w:val="footer"/>
    <w:basedOn w:val="Normal"/>
    <w:link w:val="FooterChar"/>
    <w:uiPriority w:val="99"/>
    <w:rsid w:val="00D9456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D94565"/>
    <w:rPr>
      <w:rFonts w:cs="Times New Roman"/>
      <w:sz w:val="18"/>
      <w:szCs w:val="18"/>
    </w:rPr>
  </w:style>
  <w:style w:type="table" w:styleId="TableGrid">
    <w:name w:val="Table Grid"/>
    <w:basedOn w:val="TableNormal"/>
    <w:uiPriority w:val="99"/>
    <w:rsid w:val="00D9456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35101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114</TotalTime>
  <Pages>1</Pages>
  <Words>72</Words>
  <Characters>412</Characters>
  <Application>Microsoft Office Outlook</Application>
  <DocSecurity>0</DocSecurity>
  <Lines>0</Lines>
  <Paragraphs>0</Paragraphs>
  <ScaleCrop>false</ScaleCrop>
  <Company>HP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user</cp:lastModifiedBy>
  <cp:revision>115</cp:revision>
  <dcterms:created xsi:type="dcterms:W3CDTF">2019-05-29T01:32:00Z</dcterms:created>
  <dcterms:modified xsi:type="dcterms:W3CDTF">2019-06-20T09:46:00Z</dcterms:modified>
</cp:coreProperties>
</file>