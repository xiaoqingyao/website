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766C9" w:rsidRPr="00EF2F9A" w:rsidRDefault="009766C9" w:rsidP="00EF2F9A">
      <w:pPr>
        <w:jc w:val="center"/>
        <w:rPr>
          <w:rFonts w:ascii="宋体"/>
          <w:sz w:val="32"/>
          <w:szCs w:val="32"/>
        </w:rPr>
      </w:pPr>
      <w:r w:rsidRPr="00EF2F9A">
        <w:rPr>
          <w:rFonts w:ascii="宋体" w:hAnsi="宋体" w:hint="eastAsia"/>
          <w:sz w:val="32"/>
          <w:szCs w:val="32"/>
        </w:rPr>
        <w:t>计算机组成原理</w:t>
      </w:r>
    </w:p>
    <w:p w:rsidR="009766C9" w:rsidRDefault="009766C9" w:rsidP="00B40FAF">
      <w:pPr>
        <w:rPr>
          <w:rFonts w:ascii="宋体"/>
          <w:sz w:val="28"/>
          <w:szCs w:val="28"/>
        </w:rPr>
      </w:pPr>
    </w:p>
    <w:p w:rsidR="009766C9" w:rsidRPr="00B40FAF" w:rsidRDefault="009766C9" w:rsidP="00B40FAF">
      <w:pPr>
        <w:rPr>
          <w:rFonts w:ascii="宋体"/>
          <w:sz w:val="28"/>
          <w:szCs w:val="28"/>
        </w:rPr>
      </w:pPr>
      <w:r w:rsidRPr="00B40FAF">
        <w:rPr>
          <w:rFonts w:ascii="宋体" w:hAnsi="宋体" w:hint="eastAsia"/>
          <w:sz w:val="28"/>
          <w:szCs w:val="28"/>
        </w:rPr>
        <w:t>第二章作业</w:t>
      </w:r>
    </w:p>
    <w:p w:rsidR="009766C9" w:rsidRPr="004321FF" w:rsidRDefault="009766C9" w:rsidP="00787E6D">
      <w:pPr>
        <w:rPr>
          <w:rFonts w:ascii="宋体"/>
        </w:rPr>
      </w:pPr>
      <w:r w:rsidRPr="00787E6D">
        <w:rPr>
          <w:rFonts w:ascii="宋体" w:hAnsi="宋体"/>
          <w:sz w:val="28"/>
          <w:szCs w:val="28"/>
        </w:rPr>
        <w:t>1.</w:t>
      </w:r>
      <w:r w:rsidRPr="00EF2F9A">
        <w:rPr>
          <w:rFonts w:ascii="宋体" w:hAnsi="宋体" w:hint="eastAsia"/>
        </w:rPr>
        <w:t>设计器字长为</w:t>
      </w:r>
      <w:r w:rsidRPr="00EF2F9A">
        <w:rPr>
          <w:rFonts w:ascii="宋体" w:hAnsi="宋体"/>
        </w:rPr>
        <w:t>8</w:t>
      </w:r>
      <w:r w:rsidRPr="00EF2F9A">
        <w:rPr>
          <w:rFonts w:ascii="宋体" w:hAnsi="宋体" w:hint="eastAsia"/>
        </w:rPr>
        <w:t>（含一位符号位），已知以下十进制整数</w:t>
      </w:r>
      <w:r w:rsidRPr="00EF2F9A">
        <w:rPr>
          <w:rFonts w:ascii="宋体" w:hAnsi="宋体"/>
        </w:rPr>
        <w:t>X</w:t>
      </w:r>
      <w:r w:rsidRPr="00EF2F9A">
        <w:rPr>
          <w:rFonts w:ascii="宋体" w:hAnsi="宋体" w:hint="eastAsia"/>
        </w:rPr>
        <w:t>，分别求</w:t>
      </w:r>
      <w:r w:rsidRPr="00EF2F9A">
        <w:rPr>
          <w:rFonts w:ascii="宋体" w:hAnsi="宋体"/>
        </w:rPr>
        <w:t>[X]</w:t>
      </w:r>
      <w:r w:rsidRPr="00EF2F9A">
        <w:rPr>
          <w:rFonts w:ascii="宋体" w:hAnsi="宋体" w:hint="eastAsia"/>
        </w:rPr>
        <w:t>原，</w:t>
      </w:r>
      <w:r w:rsidRPr="00EF2F9A">
        <w:rPr>
          <w:rFonts w:ascii="宋体" w:hAnsi="宋体"/>
        </w:rPr>
        <w:t>[x]</w:t>
      </w:r>
      <w:r w:rsidRPr="00EF2F9A">
        <w:rPr>
          <w:rFonts w:ascii="宋体" w:hAnsi="宋体" w:hint="eastAsia"/>
        </w:rPr>
        <w:t>补。</w:t>
      </w:r>
      <w:r w:rsidRPr="00EF2F9A">
        <w:rPr>
          <w:rFonts w:ascii="宋体" w:hAnsi="宋体"/>
        </w:rPr>
        <w:t>x=+79</w:t>
      </w:r>
      <w:r w:rsidRPr="00EF2F9A">
        <w:rPr>
          <w:rFonts w:ascii="宋体" w:hAnsi="宋体" w:hint="eastAsia"/>
        </w:rPr>
        <w:t>；</w:t>
      </w:r>
      <w:r w:rsidRPr="00EF2F9A">
        <w:rPr>
          <w:rFonts w:ascii="宋体" w:hAnsi="宋体"/>
        </w:rPr>
        <w:t>x=-56</w:t>
      </w:r>
      <w:r w:rsidRPr="00EF2F9A">
        <w:rPr>
          <w:rFonts w:ascii="宋体" w:hAnsi="宋体" w:hint="eastAsia"/>
        </w:rPr>
        <w:t>；</w:t>
      </w:r>
      <w:r w:rsidRPr="00EF2F9A">
        <w:rPr>
          <w:rFonts w:ascii="宋体" w:hAnsi="宋体"/>
        </w:rPr>
        <w:t>x=-0</w:t>
      </w:r>
      <w:r w:rsidRPr="00EF2F9A">
        <w:rPr>
          <w:rFonts w:ascii="宋体" w:hAnsi="宋体" w:hint="eastAsia"/>
        </w:rPr>
        <w:t>；</w:t>
      </w:r>
      <w:r w:rsidRPr="00EF2F9A">
        <w:rPr>
          <w:rFonts w:ascii="宋体" w:hAnsi="宋体"/>
        </w:rPr>
        <w:t>x=-1</w:t>
      </w:r>
    </w:p>
    <w:p w:rsidR="009766C9" w:rsidRPr="00EF2F9A" w:rsidRDefault="009766C9" w:rsidP="00E77213">
      <w:pPr>
        <w:ind w:firstLineChars="50" w:firstLine="31680"/>
        <w:rPr>
          <w:rFonts w:asci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答：（</w:t>
      </w:r>
      <w:r w:rsidRPr="00EF2F9A">
        <w:rPr>
          <w:rFonts w:ascii="宋体" w:hAnsi="宋体"/>
          <w:sz w:val="21"/>
          <w:szCs w:val="21"/>
        </w:rPr>
        <w:t>1</w:t>
      </w:r>
      <w:r w:rsidRPr="00EF2F9A">
        <w:rPr>
          <w:rFonts w:ascii="宋体" w:hAnsi="宋体" w:hint="eastAsia"/>
          <w:sz w:val="21"/>
          <w:szCs w:val="21"/>
        </w:rPr>
        <w:t>）</w:t>
      </w:r>
      <w:r w:rsidRPr="00EF2F9A">
        <w:rPr>
          <w:rFonts w:ascii="宋体" w:hAnsi="宋体"/>
          <w:sz w:val="21"/>
          <w:szCs w:val="21"/>
        </w:rPr>
        <w:t>x=+79=(01001111)</w:t>
      </w:r>
      <w:r w:rsidRPr="00EF2F9A">
        <w:rPr>
          <w:rFonts w:eastAsia="Times New Roman"/>
          <w:sz w:val="21"/>
          <w:szCs w:val="21"/>
        </w:rPr>
        <w:t xml:space="preserve"> </w:t>
      </w:r>
      <w:r w:rsidRPr="00EF2F9A">
        <w:rPr>
          <w:rFonts w:ascii="MS Mincho" w:eastAsia="MS Mincho" w:hAnsi="MS Mincho" w:cs="MS Mincho" w:hint="eastAsia"/>
          <w:sz w:val="21"/>
          <w:szCs w:val="21"/>
        </w:rPr>
        <w:t>₂</w:t>
      </w:r>
      <w:r w:rsidRPr="00EF2F9A">
        <w:rPr>
          <w:rFonts w:ascii="宋体" w:hAnsi="宋体" w:hint="eastAsia"/>
          <w:sz w:val="21"/>
          <w:szCs w:val="21"/>
        </w:rPr>
        <w:t>（</w:t>
      </w:r>
      <w:r w:rsidRPr="00EF2F9A">
        <w:rPr>
          <w:rFonts w:ascii="宋体" w:hAnsi="宋体"/>
          <w:sz w:val="21"/>
          <w:szCs w:val="21"/>
        </w:rPr>
        <w:t>2</w:t>
      </w:r>
      <w:r w:rsidRPr="00EF2F9A">
        <w:rPr>
          <w:rFonts w:ascii="宋体" w:hAnsi="宋体" w:hint="eastAsia"/>
          <w:sz w:val="21"/>
          <w:szCs w:val="21"/>
        </w:rPr>
        <w:t>）</w:t>
      </w:r>
      <w:r w:rsidRPr="00EF2F9A">
        <w:rPr>
          <w:rFonts w:ascii="宋体" w:hAnsi="宋体"/>
          <w:sz w:val="21"/>
          <w:szCs w:val="21"/>
        </w:rPr>
        <w:t>x=-56=-(00111000)</w:t>
      </w:r>
      <w:r w:rsidRPr="00EF2F9A">
        <w:rPr>
          <w:rFonts w:ascii="Times New Roman" w:hAnsi="Times New Roman"/>
          <w:sz w:val="21"/>
          <w:szCs w:val="21"/>
        </w:rPr>
        <w:t xml:space="preserve"> </w:t>
      </w:r>
      <w:r w:rsidRPr="00EF2F9A">
        <w:rPr>
          <w:rFonts w:ascii="MS Mincho" w:eastAsia="MS Mincho" w:hAnsi="MS Mincho" w:cs="MS Mincho" w:hint="eastAsia"/>
          <w:sz w:val="21"/>
          <w:szCs w:val="21"/>
        </w:rPr>
        <w:t>₂</w:t>
      </w:r>
    </w:p>
    <w:p w:rsidR="009766C9" w:rsidRPr="00EF2F9A" w:rsidRDefault="009766C9" w:rsidP="00D94565">
      <w:pPr>
        <w:rPr>
          <w:rFonts w:asci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（</w:t>
      </w:r>
      <w:r w:rsidRPr="00EF2F9A">
        <w:rPr>
          <w:rFonts w:ascii="宋体" w:hAnsi="宋体"/>
          <w:sz w:val="21"/>
          <w:szCs w:val="21"/>
        </w:rPr>
        <w:t>3</w:t>
      </w:r>
      <w:r w:rsidRPr="00EF2F9A">
        <w:rPr>
          <w:rFonts w:ascii="宋体" w:hAnsi="宋体" w:hint="eastAsia"/>
          <w:sz w:val="21"/>
          <w:szCs w:val="21"/>
        </w:rPr>
        <w:t>）</w:t>
      </w:r>
      <w:r w:rsidRPr="00EF2F9A">
        <w:rPr>
          <w:rFonts w:ascii="宋体" w:hAnsi="宋体"/>
          <w:sz w:val="21"/>
          <w:szCs w:val="21"/>
        </w:rPr>
        <w:t>x=-0=-(00000000)</w:t>
      </w:r>
      <w:r w:rsidRPr="00EF2F9A">
        <w:rPr>
          <w:rFonts w:ascii="Times New Roman" w:hAnsi="Times New Roman"/>
          <w:sz w:val="21"/>
          <w:szCs w:val="21"/>
        </w:rPr>
        <w:t xml:space="preserve"> </w:t>
      </w:r>
      <w:r w:rsidRPr="00EF2F9A">
        <w:rPr>
          <w:rFonts w:ascii="MS Mincho" w:eastAsia="MS Mincho" w:hAnsi="MS Mincho" w:cs="MS Mincho" w:hint="eastAsia"/>
          <w:sz w:val="21"/>
          <w:szCs w:val="21"/>
        </w:rPr>
        <w:t>₂</w:t>
      </w:r>
      <w:r w:rsidRPr="00EF2F9A">
        <w:rPr>
          <w:rFonts w:ascii="宋体" w:hAnsi="宋体" w:hint="eastAsia"/>
          <w:sz w:val="21"/>
          <w:szCs w:val="21"/>
        </w:rPr>
        <w:t>（</w:t>
      </w:r>
      <w:r w:rsidRPr="00EF2F9A">
        <w:rPr>
          <w:rFonts w:ascii="宋体" w:hAnsi="宋体"/>
          <w:sz w:val="21"/>
          <w:szCs w:val="21"/>
        </w:rPr>
        <w:t>4</w:t>
      </w:r>
      <w:r w:rsidRPr="00EF2F9A">
        <w:rPr>
          <w:rFonts w:ascii="宋体" w:hAnsi="宋体" w:hint="eastAsia"/>
          <w:sz w:val="21"/>
          <w:szCs w:val="21"/>
        </w:rPr>
        <w:t>）</w:t>
      </w:r>
      <w:r w:rsidRPr="00EF2F9A">
        <w:rPr>
          <w:rFonts w:ascii="宋体" w:hAnsi="宋体"/>
          <w:sz w:val="21"/>
          <w:szCs w:val="21"/>
        </w:rPr>
        <w:t>x=-1=-(00000001)</w:t>
      </w:r>
      <w:r w:rsidRPr="00EF2F9A">
        <w:rPr>
          <w:rFonts w:ascii="Times New Roman" w:hAnsi="Times New Roman"/>
          <w:sz w:val="21"/>
          <w:szCs w:val="21"/>
        </w:rPr>
        <w:t xml:space="preserve"> </w:t>
      </w:r>
      <w:r w:rsidRPr="00EF2F9A">
        <w:rPr>
          <w:rFonts w:ascii="MS Mincho" w:eastAsia="MS Mincho" w:hAnsi="MS Mincho" w:cs="MS Mincho" w:hint="eastAsia"/>
          <w:sz w:val="21"/>
          <w:szCs w:val="21"/>
        </w:rPr>
        <w:t>₂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2876"/>
        <w:gridCol w:w="2877"/>
        <w:gridCol w:w="2877"/>
      </w:tblGrid>
      <w:tr w:rsidR="009766C9" w:rsidRPr="00EF2F9A" w:rsidTr="00F43482">
        <w:tc>
          <w:tcPr>
            <w:tcW w:w="2876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[x]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[X]</w:t>
            </w:r>
            <w:r w:rsidRPr="00EF2F9A">
              <w:rPr>
                <w:rFonts w:ascii="宋体" w:hAnsi="宋体" w:hint="eastAsia"/>
                <w:sz w:val="21"/>
                <w:szCs w:val="21"/>
              </w:rPr>
              <w:t>原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[x]</w:t>
            </w:r>
            <w:r w:rsidRPr="00EF2F9A">
              <w:rPr>
                <w:rFonts w:ascii="宋体" w:hAnsi="宋体" w:hint="eastAsia"/>
                <w:sz w:val="21"/>
                <w:szCs w:val="21"/>
              </w:rPr>
              <w:t>补</w:t>
            </w:r>
          </w:p>
        </w:tc>
      </w:tr>
      <w:tr w:rsidR="009766C9" w:rsidRPr="00EF2F9A" w:rsidTr="00F43482">
        <w:tc>
          <w:tcPr>
            <w:tcW w:w="2876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+79</w:t>
            </w:r>
          </w:p>
        </w:tc>
        <w:tc>
          <w:tcPr>
            <w:tcW w:w="2877" w:type="dxa"/>
          </w:tcPr>
          <w:p w:rsidR="009766C9" w:rsidRPr="00EF2F9A" w:rsidRDefault="009766C9" w:rsidP="009766C9">
            <w:pPr>
              <w:ind w:firstLineChars="200" w:firstLine="31680"/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01001111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01001111</w:t>
            </w:r>
          </w:p>
        </w:tc>
      </w:tr>
      <w:tr w:rsidR="009766C9" w:rsidRPr="00EF2F9A" w:rsidTr="00F43482">
        <w:tc>
          <w:tcPr>
            <w:tcW w:w="2876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-56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10111000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11001000</w:t>
            </w:r>
          </w:p>
        </w:tc>
      </w:tr>
      <w:tr w:rsidR="009766C9" w:rsidRPr="00EF2F9A" w:rsidTr="00F43482">
        <w:tc>
          <w:tcPr>
            <w:tcW w:w="2876" w:type="dxa"/>
          </w:tcPr>
          <w:p w:rsidR="009766C9" w:rsidRPr="00EF2F9A" w:rsidRDefault="009766C9" w:rsidP="002D1A52">
            <w:pPr>
              <w:rPr>
                <w:rFonts w:ascii="宋体"/>
                <w:sz w:val="21"/>
                <w:szCs w:val="21"/>
              </w:rPr>
            </w:pPr>
            <w:r w:rsidRPr="00EF2F9A">
              <w:rPr>
                <w:rFonts w:ascii="宋体"/>
                <w:sz w:val="21"/>
                <w:szCs w:val="21"/>
              </w:rPr>
              <w:t>-0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10000000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00000000</w:t>
            </w:r>
          </w:p>
        </w:tc>
      </w:tr>
      <w:tr w:rsidR="009766C9" w:rsidRPr="00EF2F9A" w:rsidTr="00F43482">
        <w:tc>
          <w:tcPr>
            <w:tcW w:w="2876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-1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1000001</w:t>
            </w:r>
          </w:p>
        </w:tc>
        <w:tc>
          <w:tcPr>
            <w:tcW w:w="2877" w:type="dxa"/>
          </w:tcPr>
          <w:p w:rsidR="009766C9" w:rsidRPr="00EF2F9A" w:rsidRDefault="009766C9" w:rsidP="002D1A52">
            <w:pPr>
              <w:rPr>
                <w:rFonts w:ascii="宋体" w:hAnsi="宋体"/>
                <w:sz w:val="21"/>
                <w:szCs w:val="21"/>
              </w:rPr>
            </w:pPr>
            <w:r w:rsidRPr="00EF2F9A">
              <w:rPr>
                <w:rFonts w:ascii="宋体" w:hAnsi="宋体"/>
                <w:sz w:val="21"/>
                <w:szCs w:val="21"/>
              </w:rPr>
              <w:t>00000001</w:t>
            </w:r>
          </w:p>
        </w:tc>
      </w:tr>
    </w:tbl>
    <w:p w:rsidR="009766C9" w:rsidRPr="00787E6D" w:rsidRDefault="009766C9" w:rsidP="00D94565">
      <w:pPr>
        <w:rPr>
          <w:rFonts w:ascii="宋体"/>
          <w:sz w:val="28"/>
          <w:szCs w:val="28"/>
        </w:rPr>
      </w:pPr>
    </w:p>
    <w:p w:rsidR="009766C9" w:rsidRPr="00787E6D" w:rsidRDefault="009766C9" w:rsidP="00787E6D">
      <w:pPr>
        <w:rPr>
          <w:rFonts w:ascii="宋体"/>
          <w:sz w:val="28"/>
          <w:szCs w:val="28"/>
        </w:rPr>
      </w:pPr>
    </w:p>
    <w:p w:rsidR="009766C9" w:rsidRPr="00EF2F9A" w:rsidRDefault="009766C9" w:rsidP="00787E6D">
      <w:pPr>
        <w:rPr>
          <w:rFonts w:ascii="宋体" w:hAnsi="宋体"/>
        </w:rPr>
      </w:pPr>
      <w:r w:rsidRPr="00EF2F9A">
        <w:rPr>
          <w:rFonts w:ascii="宋体" w:hAnsi="宋体"/>
        </w:rPr>
        <w:t>2.</w:t>
      </w:r>
      <w:r w:rsidRPr="00EF2F9A">
        <w:rPr>
          <w:rFonts w:ascii="宋体" w:hAnsi="宋体" w:hint="eastAsia"/>
        </w:rPr>
        <w:t>若采用奇偶校验，下列数据的奇偶校验位分别是什么？</w:t>
      </w:r>
      <w:r w:rsidRPr="00EF2F9A">
        <w:rPr>
          <w:rFonts w:ascii="宋体" w:hAnsi="宋体"/>
        </w:rPr>
        <w:t>1010011</w:t>
      </w:r>
      <w:r w:rsidRPr="00EF2F9A">
        <w:rPr>
          <w:rFonts w:ascii="宋体" w:hAnsi="宋体" w:hint="eastAsia"/>
        </w:rPr>
        <w:t>；</w:t>
      </w:r>
      <w:r w:rsidRPr="00EF2F9A">
        <w:rPr>
          <w:rFonts w:ascii="宋体" w:hAnsi="宋体"/>
        </w:rPr>
        <w:t>1011011</w:t>
      </w:r>
    </w:p>
    <w:p w:rsidR="009766C9" w:rsidRPr="00EF2F9A" w:rsidRDefault="009766C9" w:rsidP="00E77213">
      <w:pPr>
        <w:ind w:firstLineChars="50" w:firstLine="31680"/>
        <w:rPr>
          <w:rFonts w:asci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答：</w:t>
      </w:r>
      <w:r w:rsidRPr="00EF2F9A">
        <w:rPr>
          <w:rFonts w:ascii="宋体" w:hAnsi="宋体"/>
          <w:sz w:val="21"/>
          <w:szCs w:val="21"/>
        </w:rPr>
        <w:t xml:space="preserve">  1010011</w:t>
      </w:r>
      <w:r w:rsidRPr="00EF2F9A">
        <w:rPr>
          <w:rFonts w:ascii="宋体" w:hAnsi="宋体" w:hint="eastAsia"/>
          <w:sz w:val="21"/>
          <w:szCs w:val="21"/>
        </w:rPr>
        <w:t>奇偶校验位：</w:t>
      </w:r>
      <w:r w:rsidRPr="00EF2F9A">
        <w:rPr>
          <w:rFonts w:ascii="宋体" w:hAnsi="宋体"/>
          <w:sz w:val="21"/>
          <w:szCs w:val="21"/>
        </w:rPr>
        <w:t>1      1011011</w:t>
      </w:r>
      <w:r w:rsidRPr="00EF2F9A">
        <w:rPr>
          <w:rFonts w:ascii="宋体" w:hAnsi="宋体" w:hint="eastAsia"/>
          <w:sz w:val="21"/>
          <w:szCs w:val="21"/>
        </w:rPr>
        <w:t>奇偶校验位：</w:t>
      </w:r>
      <w:r w:rsidRPr="00EF2F9A">
        <w:rPr>
          <w:rFonts w:ascii="宋体"/>
          <w:sz w:val="21"/>
          <w:szCs w:val="21"/>
        </w:rPr>
        <w:t>0</w:t>
      </w:r>
      <w:bookmarkStart w:id="0" w:name="_GoBack"/>
      <w:bookmarkEnd w:id="0"/>
    </w:p>
    <w:p w:rsidR="009766C9" w:rsidRPr="00EF2F9A" w:rsidRDefault="009766C9" w:rsidP="00787E6D">
      <w:pPr>
        <w:rPr>
          <w:rFonts w:ascii="宋体"/>
        </w:rPr>
      </w:pPr>
      <w:r w:rsidRPr="00EF2F9A">
        <w:rPr>
          <w:rFonts w:ascii="宋体" w:hAnsi="宋体"/>
        </w:rPr>
        <w:t>3.</w:t>
      </w:r>
      <w:r w:rsidRPr="00EF2F9A">
        <w:rPr>
          <w:rFonts w:ascii="宋体" w:hAnsi="宋体" w:hint="eastAsia"/>
        </w:rPr>
        <w:t>选择生成多项式</w:t>
      </w:r>
      <w:r w:rsidRPr="00EF2F9A">
        <w:rPr>
          <w:rFonts w:ascii="宋体" w:hAnsi="宋体"/>
        </w:rPr>
        <w:t>G(x)=x3+x+1,</w:t>
      </w:r>
      <w:r w:rsidRPr="00EF2F9A">
        <w:rPr>
          <w:rFonts w:ascii="宋体" w:hAnsi="宋体" w:hint="eastAsia"/>
        </w:rPr>
        <w:t>将</w:t>
      </w:r>
      <w:r w:rsidRPr="00EF2F9A">
        <w:rPr>
          <w:rFonts w:ascii="宋体" w:hAnsi="宋体"/>
        </w:rPr>
        <w:t>4</w:t>
      </w:r>
      <w:r w:rsidRPr="00EF2F9A">
        <w:rPr>
          <w:rFonts w:ascii="宋体" w:hAnsi="宋体" w:hint="eastAsia"/>
        </w:rPr>
        <w:t>位有效信息</w:t>
      </w:r>
      <w:r w:rsidRPr="00EF2F9A">
        <w:rPr>
          <w:rFonts w:ascii="宋体" w:hAnsi="宋体"/>
        </w:rPr>
        <w:t>1101</w:t>
      </w:r>
      <w:r w:rsidRPr="00EF2F9A">
        <w:rPr>
          <w:rFonts w:ascii="宋体" w:hAnsi="宋体" w:hint="eastAsia"/>
        </w:rPr>
        <w:t>编码成</w:t>
      </w:r>
      <w:r w:rsidRPr="00EF2F9A">
        <w:rPr>
          <w:rFonts w:ascii="宋体" w:hAnsi="宋体"/>
        </w:rPr>
        <w:t>7</w:t>
      </w:r>
      <w:r w:rsidRPr="00EF2F9A">
        <w:rPr>
          <w:rFonts w:ascii="宋体" w:hAnsi="宋体" w:hint="eastAsia"/>
        </w:rPr>
        <w:t>位</w:t>
      </w:r>
      <w:r w:rsidRPr="00EF2F9A">
        <w:rPr>
          <w:rFonts w:ascii="宋体" w:hAnsi="宋体"/>
        </w:rPr>
        <w:t>CRC</w:t>
      </w:r>
      <w:r w:rsidRPr="00EF2F9A">
        <w:rPr>
          <w:rFonts w:ascii="宋体" w:hAnsi="宋体" w:hint="eastAsia"/>
        </w:rPr>
        <w:t>码</w:t>
      </w:r>
    </w:p>
    <w:p w:rsidR="009766C9" w:rsidRPr="00EF2F9A" w:rsidRDefault="009766C9" w:rsidP="00E77213">
      <w:pPr>
        <w:ind w:firstLineChars="50" w:firstLine="31680"/>
        <w:rPr>
          <w:rFonts w:ascii="宋体" w:hAnsi="宋体"/>
          <w:sz w:val="21"/>
          <w:szCs w:val="21"/>
        </w:rPr>
      </w:pPr>
      <w:r w:rsidRPr="00EF2F9A">
        <w:rPr>
          <w:rFonts w:ascii="宋体" w:hAnsi="宋体" w:hint="eastAsia"/>
          <w:sz w:val="21"/>
          <w:szCs w:val="21"/>
        </w:rPr>
        <w:t>答：</w:t>
      </w:r>
      <w:r w:rsidRPr="00EF2F9A">
        <w:rPr>
          <w:rFonts w:ascii="宋体" w:hAnsi="宋体"/>
          <w:sz w:val="21"/>
          <w:szCs w:val="21"/>
        </w:rPr>
        <w:t>1101</w:t>
      </w:r>
      <w:r w:rsidRPr="00EF2F9A">
        <w:rPr>
          <w:rFonts w:ascii="宋体" w:hAnsi="宋体" w:hint="eastAsia"/>
          <w:sz w:val="21"/>
          <w:szCs w:val="21"/>
        </w:rPr>
        <w:t>的</w:t>
      </w:r>
      <w:r w:rsidRPr="00EF2F9A">
        <w:rPr>
          <w:rFonts w:ascii="宋体" w:hAnsi="宋体"/>
          <w:sz w:val="21"/>
          <w:szCs w:val="21"/>
        </w:rPr>
        <w:t>7</w:t>
      </w:r>
      <w:r w:rsidRPr="00EF2F9A">
        <w:rPr>
          <w:rFonts w:ascii="宋体" w:hAnsi="宋体" w:hint="eastAsia"/>
          <w:sz w:val="21"/>
          <w:szCs w:val="21"/>
        </w:rPr>
        <w:t>位</w:t>
      </w:r>
      <w:r w:rsidRPr="00EF2F9A">
        <w:rPr>
          <w:rFonts w:ascii="宋体" w:hAnsi="宋体"/>
          <w:sz w:val="21"/>
          <w:szCs w:val="21"/>
        </w:rPr>
        <w:t>CRC</w:t>
      </w:r>
      <w:r w:rsidRPr="00EF2F9A">
        <w:rPr>
          <w:rFonts w:ascii="宋体" w:hAnsi="宋体" w:hint="eastAsia"/>
          <w:sz w:val="21"/>
          <w:szCs w:val="21"/>
        </w:rPr>
        <w:t>编码是：</w:t>
      </w:r>
      <w:r w:rsidRPr="00EF2F9A">
        <w:rPr>
          <w:rFonts w:ascii="宋体" w:hAnsi="宋体"/>
          <w:sz w:val="21"/>
          <w:szCs w:val="21"/>
        </w:rPr>
        <w:t>1101000</w:t>
      </w:r>
    </w:p>
    <w:p w:rsidR="009766C9" w:rsidRDefault="009766C9">
      <w:pPr>
        <w:rPr>
          <w:rFonts w:ascii="宋体"/>
          <w:sz w:val="28"/>
          <w:szCs w:val="28"/>
        </w:rPr>
      </w:pPr>
      <w:r w:rsidRPr="007E040F">
        <w:rPr>
          <w:rFonts w:ascii="宋体"/>
          <w:noProof/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3" o:spid="_x0000_i1025" type="#_x0000_t75" alt="http://c.hiphotos.baidu.com/zhidao/wh%3D600%2C800/sign=43e2a861b13533faf5e39b2898e3d127/96dda144ad345982e88dc4fd0cf431adcbef845d.jpg" style="width:6in;height:270pt;visibility:visible">
            <v:imagedata r:id="rId6" o:title=""/>
          </v:shape>
        </w:pict>
      </w:r>
    </w:p>
    <w:p w:rsidR="009766C9" w:rsidRPr="0003120A" w:rsidRDefault="009766C9" w:rsidP="00007166">
      <w:pPr>
        <w:rPr>
          <w:rFonts w:ascii="宋体"/>
          <w:sz w:val="28"/>
          <w:szCs w:val="28"/>
        </w:rPr>
      </w:pPr>
    </w:p>
    <w:sectPr w:rsidR="009766C9" w:rsidRPr="0003120A" w:rsidSect="002629C2">
      <w:pgSz w:w="12240" w:h="15840"/>
      <w:pgMar w:top="1440" w:right="1800" w:bottom="1440" w:left="1800" w:header="720" w:footer="720" w:gutter="0"/>
      <w:cols w:space="720"/>
      <w:noEndnote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766C9" w:rsidRDefault="009766C9" w:rsidP="00D94565">
      <w:r>
        <w:separator/>
      </w:r>
    </w:p>
  </w:endnote>
  <w:endnote w:type="continuationSeparator" w:id="0">
    <w:p w:rsidR="009766C9" w:rsidRDefault="009766C9" w:rsidP="00D9456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DengXi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昒? 瀡?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766C9" w:rsidRDefault="009766C9" w:rsidP="00D94565">
      <w:r>
        <w:separator/>
      </w:r>
    </w:p>
  </w:footnote>
  <w:footnote w:type="continuationSeparator" w:id="0">
    <w:p w:rsidR="009766C9" w:rsidRDefault="009766C9" w:rsidP="00D9456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oNotDisplayPageBoundaries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342C50"/>
    <w:rsid w:val="0000243C"/>
    <w:rsid w:val="00007166"/>
    <w:rsid w:val="00010DBC"/>
    <w:rsid w:val="0003120A"/>
    <w:rsid w:val="0006463F"/>
    <w:rsid w:val="00067AD9"/>
    <w:rsid w:val="00073D56"/>
    <w:rsid w:val="000D0517"/>
    <w:rsid w:val="000D13E9"/>
    <w:rsid w:val="000E140B"/>
    <w:rsid w:val="001B45C4"/>
    <w:rsid w:val="001B460E"/>
    <w:rsid w:val="001F2136"/>
    <w:rsid w:val="0021198C"/>
    <w:rsid w:val="002337E6"/>
    <w:rsid w:val="002629C2"/>
    <w:rsid w:val="00280F32"/>
    <w:rsid w:val="002D1A52"/>
    <w:rsid w:val="002F71A2"/>
    <w:rsid w:val="00335E1A"/>
    <w:rsid w:val="00342C50"/>
    <w:rsid w:val="00346A52"/>
    <w:rsid w:val="0035101E"/>
    <w:rsid w:val="003916FD"/>
    <w:rsid w:val="003E1334"/>
    <w:rsid w:val="00406A99"/>
    <w:rsid w:val="004321FF"/>
    <w:rsid w:val="00482406"/>
    <w:rsid w:val="004A0E32"/>
    <w:rsid w:val="004D0380"/>
    <w:rsid w:val="004E5994"/>
    <w:rsid w:val="004F145B"/>
    <w:rsid w:val="00515217"/>
    <w:rsid w:val="0054552D"/>
    <w:rsid w:val="00596A45"/>
    <w:rsid w:val="00634DD1"/>
    <w:rsid w:val="0067513B"/>
    <w:rsid w:val="006B3995"/>
    <w:rsid w:val="006F56E1"/>
    <w:rsid w:val="00753840"/>
    <w:rsid w:val="00787E6D"/>
    <w:rsid w:val="007A3374"/>
    <w:rsid w:val="007D531C"/>
    <w:rsid w:val="007E040F"/>
    <w:rsid w:val="00811FD5"/>
    <w:rsid w:val="008234FB"/>
    <w:rsid w:val="008573D2"/>
    <w:rsid w:val="008E34AE"/>
    <w:rsid w:val="00921B65"/>
    <w:rsid w:val="00927080"/>
    <w:rsid w:val="0093067F"/>
    <w:rsid w:val="009766C9"/>
    <w:rsid w:val="00984BA7"/>
    <w:rsid w:val="00A136A1"/>
    <w:rsid w:val="00AA1FA9"/>
    <w:rsid w:val="00AB79E7"/>
    <w:rsid w:val="00B238B0"/>
    <w:rsid w:val="00B33C49"/>
    <w:rsid w:val="00B40FAF"/>
    <w:rsid w:val="00B44A56"/>
    <w:rsid w:val="00B85C1F"/>
    <w:rsid w:val="00BA76A1"/>
    <w:rsid w:val="00BB17A4"/>
    <w:rsid w:val="00C05CD5"/>
    <w:rsid w:val="00C2077B"/>
    <w:rsid w:val="00CB47B3"/>
    <w:rsid w:val="00CC2C1D"/>
    <w:rsid w:val="00CD3C24"/>
    <w:rsid w:val="00CF16C8"/>
    <w:rsid w:val="00D54AC9"/>
    <w:rsid w:val="00D94565"/>
    <w:rsid w:val="00DB3E2E"/>
    <w:rsid w:val="00DE46F0"/>
    <w:rsid w:val="00E32686"/>
    <w:rsid w:val="00E5154D"/>
    <w:rsid w:val="00E77213"/>
    <w:rsid w:val="00EB699B"/>
    <w:rsid w:val="00EC1B7A"/>
    <w:rsid w:val="00EF2F9A"/>
    <w:rsid w:val="00F43482"/>
    <w:rsid w:val="00FC4FE5"/>
    <w:rsid w:val="00FC5C6D"/>
    <w:rsid w:val="00FE0636"/>
    <w:rsid w:val="00FF65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DengXian" w:eastAsia="宋体" w:hAnsi="DengXian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36A1"/>
    <w:pPr>
      <w:widowControl w:val="0"/>
      <w:jc w:val="both"/>
    </w:pPr>
    <w:rPr>
      <w:sz w:val="24"/>
      <w:szCs w:val="24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link w:val="DocumentMapChar"/>
    <w:uiPriority w:val="99"/>
    <w:semiHidden/>
    <w:rsid w:val="00B40FAF"/>
    <w:rPr>
      <w:rFonts w:ascii="宋体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locked/>
    <w:rsid w:val="00B40FAF"/>
    <w:rPr>
      <w:rFonts w:ascii="宋体" w:eastAsia="宋体" w:cs="Times New Roman"/>
    </w:rPr>
  </w:style>
  <w:style w:type="paragraph" w:styleId="Header">
    <w:name w:val="header"/>
    <w:basedOn w:val="Normal"/>
    <w:link w:val="HeaderChar"/>
    <w:uiPriority w:val="99"/>
    <w:rsid w:val="00D9456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locked/>
    <w:rsid w:val="00D94565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rsid w:val="00D9456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locked/>
    <w:rsid w:val="00D94565"/>
    <w:rPr>
      <w:rFonts w:cs="Times New Roman"/>
      <w:sz w:val="18"/>
      <w:szCs w:val="18"/>
    </w:rPr>
  </w:style>
  <w:style w:type="table" w:styleId="TableGrid">
    <w:name w:val="Table Grid"/>
    <w:basedOn w:val="TableNormal"/>
    <w:uiPriority w:val="99"/>
    <w:rsid w:val="00D94565"/>
    <w:rPr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rsid w:val="0035101E"/>
    <w:rPr>
      <w:rFonts w:cs="Times New Roman"/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114</TotalTime>
  <Pages>1</Pages>
  <Words>63</Words>
  <Characters>361</Characters>
  <Application>Microsoft Office Outlook</Application>
  <DocSecurity>0</DocSecurity>
  <Lines>0</Lines>
  <Paragraphs>0</Paragraphs>
  <ScaleCrop>false</ScaleCrop>
  <Company>HP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user</cp:lastModifiedBy>
  <cp:revision>114</cp:revision>
  <dcterms:created xsi:type="dcterms:W3CDTF">2019-05-29T01:32:00Z</dcterms:created>
  <dcterms:modified xsi:type="dcterms:W3CDTF">2019-06-20T09:45:00Z</dcterms:modified>
</cp:coreProperties>
</file>