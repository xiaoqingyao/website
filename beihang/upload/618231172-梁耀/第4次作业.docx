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0E" w:rsidRPr="00EF2F9A" w:rsidRDefault="00B7170E" w:rsidP="00EF2F9A">
      <w:pPr>
        <w:jc w:val="center"/>
        <w:rPr>
          <w:rFonts w:ascii="宋体"/>
          <w:sz w:val="32"/>
          <w:szCs w:val="32"/>
        </w:rPr>
      </w:pPr>
      <w:r w:rsidRPr="00EF2F9A">
        <w:rPr>
          <w:rFonts w:ascii="宋体" w:hAnsi="宋体" w:hint="eastAsia"/>
          <w:sz w:val="32"/>
          <w:szCs w:val="32"/>
        </w:rPr>
        <w:t>计算机组成原理</w:t>
      </w:r>
    </w:p>
    <w:p w:rsidR="00B7170E" w:rsidRDefault="00B7170E" w:rsidP="00B40FAF">
      <w:pPr>
        <w:rPr>
          <w:rFonts w:ascii="宋体"/>
          <w:sz w:val="28"/>
          <w:szCs w:val="28"/>
        </w:rPr>
      </w:pPr>
    </w:p>
    <w:p w:rsidR="00B7170E" w:rsidRDefault="00B7170E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第四章作业</w:t>
      </w:r>
    </w:p>
    <w:p w:rsidR="00B7170E" w:rsidRPr="004321FF" w:rsidRDefault="00B7170E" w:rsidP="00007166">
      <w:pPr>
        <w:rPr>
          <w:rFonts w:ascii="宋体" w:hAnsi="宋体"/>
        </w:rPr>
      </w:pPr>
      <w:r w:rsidRPr="004321FF">
        <w:rPr>
          <w:rFonts w:ascii="宋体" w:hAnsi="宋体" w:hint="eastAsia"/>
        </w:rPr>
        <w:t>对于指令：</w:t>
      </w:r>
      <w:r w:rsidRPr="004321FF">
        <w:rPr>
          <w:rFonts w:ascii="宋体" w:hAnsi="宋体"/>
        </w:rPr>
        <w:t>ADD (R2)</w:t>
      </w:r>
      <w:r w:rsidRPr="004321FF">
        <w:rPr>
          <w:rFonts w:ascii="宋体" w:hAnsi="宋体" w:hint="eastAsia"/>
        </w:rPr>
        <w:t>，</w:t>
      </w:r>
      <w:r w:rsidRPr="004321FF">
        <w:rPr>
          <w:rFonts w:ascii="宋体" w:hAnsi="宋体"/>
        </w:rPr>
        <w:t>1000H(PC)</w:t>
      </w:r>
    </w:p>
    <w:p w:rsidR="00B7170E" w:rsidRPr="004321FF" w:rsidRDefault="00B7170E" w:rsidP="00007166">
      <w:pPr>
        <w:rPr>
          <w:rFonts w:ascii="宋体"/>
        </w:rPr>
      </w:pPr>
      <w:r w:rsidRPr="004321FF">
        <w:rPr>
          <w:rFonts w:ascii="宋体" w:hAnsi="宋体" w:hint="eastAsia"/>
        </w:rPr>
        <w:t>画出其指令周期流程</w:t>
      </w:r>
      <w:r>
        <w:rPr>
          <w:rFonts w:ascii="宋体" w:hAnsi="宋体"/>
        </w:rPr>
        <w:t>s</w:t>
      </w:r>
      <w:r w:rsidRPr="004321FF">
        <w:rPr>
          <w:rFonts w:ascii="宋体" w:hAnsi="宋体" w:hint="eastAsia"/>
        </w:rPr>
        <w:t>图，并列出相应的微操作控制信号</w:t>
      </w: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>Cpu</w:t>
      </w:r>
      <w:r>
        <w:rPr>
          <w:rFonts w:ascii="宋体" w:hAnsi="宋体" w:hint="eastAsia"/>
          <w:sz w:val="28"/>
          <w:szCs w:val="28"/>
        </w:rPr>
        <w:t>周期</w:t>
      </w:r>
      <w:r>
        <w:rPr>
          <w:rFonts w:ascii="宋体" w:hAnsi="宋体"/>
          <w:sz w:val="28"/>
          <w:szCs w:val="28"/>
        </w:rPr>
        <w:t xml:space="preserve">      Cpu</w:t>
      </w:r>
      <w:r>
        <w:rPr>
          <w:rFonts w:ascii="宋体" w:hAnsi="宋体" w:hint="eastAsia"/>
          <w:sz w:val="28"/>
          <w:szCs w:val="28"/>
        </w:rPr>
        <w:t>周期</w:t>
      </w:r>
      <w:r>
        <w:rPr>
          <w:rFonts w:ascii="宋体" w:hAnsi="宋体"/>
          <w:sz w:val="28"/>
          <w:szCs w:val="28"/>
        </w:rPr>
        <w:t xml:space="preserve">      Cpu</w:t>
      </w:r>
      <w:r>
        <w:rPr>
          <w:rFonts w:ascii="宋体" w:hAnsi="宋体" w:hint="eastAsia"/>
          <w:sz w:val="28"/>
          <w:szCs w:val="28"/>
        </w:rPr>
        <w:t>周期</w:t>
      </w:r>
      <w:r>
        <w:rPr>
          <w:rFonts w:ascii="宋体" w:hAnsi="宋体"/>
          <w:sz w:val="28"/>
          <w:szCs w:val="28"/>
        </w:rPr>
        <w:t xml:space="preserve">         Cpu</w:t>
      </w:r>
      <w:r>
        <w:rPr>
          <w:rFonts w:ascii="宋体" w:hAnsi="宋体" w:hint="eastAsia"/>
          <w:sz w:val="28"/>
          <w:szCs w:val="28"/>
        </w:rPr>
        <w:t>周期</w:t>
      </w:r>
      <w:r>
        <w:rPr>
          <w:rFonts w:ascii="宋体" w:hAnsi="宋体"/>
          <w:sz w:val="28"/>
          <w:szCs w:val="28"/>
        </w:rPr>
        <w:t xml:space="preserve">    Cpu</w:t>
      </w:r>
      <w:r>
        <w:rPr>
          <w:rFonts w:ascii="宋体" w:hAnsi="宋体" w:hint="eastAsia"/>
          <w:sz w:val="28"/>
          <w:szCs w:val="28"/>
        </w:rPr>
        <w:t>周期</w:t>
      </w: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上箭头 18" o:spid="_x0000_s1026" type="#_x0000_t68" style="position:absolute;left:0;text-align:left;margin-left:461.2pt;margin-top:13.85pt;width:13pt;height:48.75pt;rotation:90;flip:y;z-index:251662336;visibility:visible;v-text-anchor:middle" adj="2883" fillcolor="#4472c4" strokecolor="#1f3763" strokeweight="1pt"/>
        </w:pict>
      </w:r>
      <w:r>
        <w:rPr>
          <w:noProof/>
        </w:rPr>
        <w:pict>
          <v:shape id="上箭头 19" o:spid="_x0000_s1027" type="#_x0000_t68" style="position:absolute;left:0;text-align:left;margin-left:363.4pt;margin-top:18.1pt;width:15.15pt;height:48.7pt;rotation:7279208fd;flip:y;z-index:251663360;visibility:visible;v-text-anchor:middle" adj="3357" fillcolor="red" strokecolor="#1f3763" strokeweight="1pt"/>
        </w:pict>
      </w:r>
      <w:r>
        <w:rPr>
          <w:noProof/>
        </w:rPr>
        <w:pict>
          <v:shape id="上箭头 20" o:spid="_x0000_s1028" type="#_x0000_t68" style="position:absolute;left:0;text-align:left;margin-left:267.45pt;margin-top:60.2pt;width:10.7pt;height:54.7pt;rotation:7279208fd;flip:y;z-index:251664384;visibility:visible;v-text-anchor:middle" adj="2110" fillcolor="red" strokecolor="#1f3763" strokeweight="1pt"/>
        </w:pict>
      </w:r>
      <w:r>
        <w:rPr>
          <w:noProof/>
        </w:rPr>
        <w:pict>
          <v:shape id="上箭头 21" o:spid="_x0000_s1029" type="#_x0000_t68" style="position:absolute;left:0;text-align:left;margin-left:163pt;margin-top:84.9pt;width:12.75pt;height:46.4pt;rotation:7279208fd;flip:y;z-index:251665408;visibility:visible;v-text-anchor:middle" adj="2966" fillcolor="red" strokecolor="#1f3763" strokeweight="1pt"/>
        </w:pict>
      </w:r>
      <w:r>
        <w:rPr>
          <w:noProof/>
        </w:rPr>
        <w:pict>
          <v:shape id="上箭头 17" o:spid="_x0000_s1030" type="#_x0000_t68" style="position:absolute;left:0;text-align:left;margin-left:83.35pt;margin-top:124.35pt;width:12.75pt;height:46.4pt;rotation:7279208fd;flip:y;z-index:251661312;visibility:visible;v-text-anchor:middle" adj="2966" fillcolor="red" strokecolor="#1f3763" strokeweight="1pt"/>
        </w:pict>
      </w:r>
      <w:r>
        <w:rPr>
          <w:noProof/>
        </w:rPr>
        <w:pict>
          <v:shape id="上箭头 16" o:spid="_x0000_s1031" type="#_x0000_t68" style="position:absolute;left:0;text-align:left;margin-left:33.2pt;margin-top:102.35pt;width:9.6pt;height:22.4pt;flip:y;z-index:251660288;visibility:visible;v-text-anchor:middle" adj="4629" fillcolor="red" strokecolor="#1f3763" strokeweight="1pt"/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流程图: 联系 7" o:spid="_x0000_s1032" type="#_x0000_t120" style="position:absolute;left:0;text-align:left;margin-left:383.2pt;margin-top:16pt;width:58.8pt;height:70.8pt;z-index:251652096;visibility:visible;v-text-anchor:middle" fillcolor="#4472c4" strokecolor="#1f3763" strokeweight="1pt">
            <v:stroke joinstyle="miter"/>
            <v:textbox>
              <w:txbxContent>
                <w:p w:rsidR="00B7170E" w:rsidRPr="00FE0636" w:rsidRDefault="00B7170E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执行命令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联系 9" o:spid="_x0000_s1033" type="#_x0000_t120" style="position:absolute;left:0;text-align:left;margin-left:292pt;margin-top:22pt;width:58.8pt;height:70.8pt;z-index:251654144;visibility:visible;v-text-anchor:middle" fillcolor="#4472c4" strokecolor="#1f3763" strokeweight="1pt">
            <v:stroke joinstyle="miter"/>
            <v:textbox>
              <w:txbxContent>
                <w:p w:rsidR="00B7170E" w:rsidRPr="00FE0636" w:rsidRDefault="00B7170E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取目的操作数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联系 5" o:spid="_x0000_s1034" type="#_x0000_t120" style="position:absolute;left:0;text-align:left;margin-left:189.2pt;margin-top:76.8pt;width:58.8pt;height:70.8pt;z-index:251650048;visibility:visible;v-text-anchor:middle" fillcolor="#4472c4" strokecolor="#1f3763" strokeweight="1pt">
            <v:stroke joinstyle="miter"/>
            <v:textbox>
              <w:txbxContent>
                <w:p w:rsidR="00B7170E" w:rsidRPr="00FE0636" w:rsidRDefault="00B7170E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取源操作数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联系 8" o:spid="_x0000_s1035" type="#_x0000_t120" style="position:absolute;left:0;text-align:left;margin-left:8.8pt;margin-top:126.4pt;width:58.8pt;height:70.8pt;z-index:251653120;visibility:visible;v-text-anchor:middle" fillcolor="#4472c4" strokecolor="#1f3763" strokeweight="1pt">
            <v:stroke joinstyle="miter"/>
            <v:textbox>
              <w:txbxContent>
                <w:p w:rsidR="00B7170E" w:rsidRPr="00FE0636" w:rsidRDefault="00B7170E" w:rsidP="00FF65D5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指令译码</w:t>
                  </w:r>
                </w:p>
              </w:txbxContent>
            </v:textbox>
          </v:shape>
        </w:pict>
      </w:r>
      <w:r>
        <w:rPr>
          <w:noProof/>
        </w:rPr>
        <w:pict>
          <v:shape id="流程图: 联系 4" o:spid="_x0000_s1036" type="#_x0000_t120" style="position:absolute;left:0;text-align:left;margin-left:3.6pt;margin-top:28.4pt;width:70pt;height:70.8pt;z-index:251649024;visibility:visible;mso-position-horizontal-relative:margin;v-text-anchor:middle" fillcolor="#4472c4" strokecolor="#1f3763" strokeweight="1pt">
            <v:stroke joinstyle="miter"/>
            <v:textbox>
              <w:txbxContent>
                <w:p w:rsidR="00B7170E" w:rsidRDefault="00B7170E" w:rsidP="00FF65D5">
                  <w:pPr>
                    <w:jc w:val="center"/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收取指令（</w:t>
                  </w:r>
                  <w:r w:rsidRPr="00FE0636">
                    <w:rPr>
                      <w:sz w:val="13"/>
                      <w:szCs w:val="13"/>
                    </w:rPr>
                    <w:t>pc</w:t>
                  </w: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）</w:t>
                  </w:r>
                  <w:r w:rsidRPr="00FE0636">
                    <w:rPr>
                      <w:sz w:val="13"/>
                      <w:szCs w:val="13"/>
                    </w:rPr>
                    <w:t>+1</w:t>
                  </w:r>
                </w:p>
              </w:txbxContent>
            </v:textbox>
            <w10:wrap anchorx="margin"/>
          </v:shape>
        </w:pict>
      </w:r>
      <w:r>
        <w:rPr>
          <w:noProof/>
        </w:rPr>
        <w:pict>
          <v:line id="直接连接符 12" o:spid="_x0000_s1037" style="position:absolute;left:0;text-align:left;z-index:251656192;visibility:visible" from="449.2pt,-.4pt" to="452pt,228.4pt" strokecolor="#4472c4" strokeweight=".5pt">
            <v:stroke joinstyle="miter"/>
          </v:line>
        </w:pict>
      </w:r>
      <w:r>
        <w:rPr>
          <w:noProof/>
        </w:rPr>
        <w:pict>
          <v:line id="直接连接符 13" o:spid="_x0000_s1038" style="position:absolute;left:0;text-align:left;z-index:251657216;visibility:visible" from="360.8pt,1.6pt" to="363.6pt,230.4pt" strokecolor="#4472c4" strokeweight=".5pt">
            <v:stroke joinstyle="miter"/>
          </v:line>
        </w:pict>
      </w:r>
      <w:r>
        <w:rPr>
          <w:noProof/>
        </w:rPr>
        <w:pict>
          <v:line id="直接连接符 14" o:spid="_x0000_s1039" style="position:absolute;left:0;text-align:left;z-index:251658240;visibility:visible" from="266.8pt,0" to="269.6pt,228.8pt" strokecolor="#4472c4" strokeweight=".5pt">
            <v:stroke joinstyle="miter"/>
          </v:line>
        </w:pict>
      </w:r>
      <w:r>
        <w:rPr>
          <w:noProof/>
        </w:rPr>
        <w:pict>
          <v:line id="直接连接符 15" o:spid="_x0000_s1040" style="position:absolute;left:0;text-align:left;z-index:251659264;visibility:visible" from="168pt,0" to="170.8pt,228.8pt" strokecolor="#4472c4" strokeweight=".5pt">
            <v:stroke joinstyle="miter"/>
          </v:line>
        </w:pict>
      </w:r>
      <w:r>
        <w:rPr>
          <w:noProof/>
        </w:rPr>
        <w:pict>
          <v:line id="直接连接符 11" o:spid="_x0000_s1041" style="position:absolute;left:0;text-align:left;z-index:251655168;visibility:visible" from="74pt,-8pt" to="76.8pt,220.8pt" strokecolor="#4472c4" strokeweight=".5pt">
            <v:stroke joinstyle="miter"/>
          </v:line>
        </w:pict>
      </w:r>
      <w:r>
        <w:rPr>
          <w:noProof/>
        </w:rPr>
        <w:pict>
          <v:shape id="流程图: 联系 6" o:spid="_x0000_s1042" type="#_x0000_t120" style="position:absolute;left:0;text-align:left;margin-left:98pt;margin-top:76.8pt;width:58.8pt;height:68pt;z-index:251651072;visibility:visible;v-text-anchor:middle" fillcolor="#4472c4" strokecolor="#1f3763" strokeweight="1pt">
            <v:stroke joinstyle="miter"/>
            <v:textbox>
              <w:txbxContent>
                <w:p w:rsidR="00B7170E" w:rsidRPr="00FE0636" w:rsidRDefault="00B7170E" w:rsidP="00FE0636">
                  <w:pPr>
                    <w:jc w:val="center"/>
                    <w:rPr>
                      <w:sz w:val="13"/>
                      <w:szCs w:val="13"/>
                    </w:rPr>
                  </w:pP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取指令第</w:t>
                  </w:r>
                  <w:r w:rsidRPr="00FE0636">
                    <w:rPr>
                      <w:sz w:val="13"/>
                      <w:szCs w:val="13"/>
                    </w:rPr>
                    <w:t>2</w:t>
                  </w:r>
                  <w:r w:rsidRPr="00FE0636">
                    <w:rPr>
                      <w:rFonts w:ascii="宋体" w:hAnsi="宋体" w:cs="宋体" w:hint="eastAsia"/>
                      <w:sz w:val="13"/>
                      <w:szCs w:val="13"/>
                    </w:rPr>
                    <w:t>字长</w:t>
                  </w:r>
                  <w:r w:rsidRPr="00FE0636">
                    <w:rPr>
                      <w:sz w:val="13"/>
                      <w:szCs w:val="13"/>
                    </w:rPr>
                    <w:t>(pd)+1</w:t>
                  </w:r>
                </w:p>
              </w:txbxContent>
            </v:textbox>
          </v:shape>
        </w:pict>
      </w:r>
      <w:r>
        <w:rPr>
          <w:rFonts w:ascii="宋体" w:hAnsi="宋体" w:hint="eastAsia"/>
          <w:sz w:val="28"/>
          <w:szCs w:val="28"/>
        </w:rPr>
        <w:t>开始</w:t>
      </w: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  <w:r>
        <w:rPr>
          <w:noProof/>
        </w:rPr>
        <w:pict>
          <v:shape id="上箭头 22" o:spid="_x0000_s1043" type="#_x0000_t68" style="position:absolute;left:0;text-align:left;margin-left:71.35pt;margin-top:10.85pt;width:11.8pt;height:28.75pt;rotation:5647805fd;flip:y;z-index:251666432;visibility:visible;mso-position-horizontal-relative:page;v-text-anchor:middle" adj="4423" fillcolor="red" strokecolor="#1f3763" strokeweight="1pt">
            <w10:wrap anchorx="margin"/>
          </v:shape>
        </w:pict>
      </w: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Default="00B7170E" w:rsidP="00007166">
      <w:pPr>
        <w:rPr>
          <w:rFonts w:ascii="宋体"/>
          <w:sz w:val="28"/>
          <w:szCs w:val="28"/>
        </w:rPr>
      </w:pPr>
    </w:p>
    <w:p w:rsidR="00B7170E" w:rsidRPr="0003120A" w:rsidRDefault="00B7170E" w:rsidP="001F2136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取指周期</w:t>
      </w:r>
      <w:r>
        <w:rPr>
          <w:rFonts w:ascii="宋体" w:hAnsi="宋体"/>
          <w:sz w:val="28"/>
          <w:szCs w:val="28"/>
        </w:rPr>
        <w:t xml:space="preserve">1   </w:t>
      </w:r>
      <w:r>
        <w:rPr>
          <w:rFonts w:ascii="宋体" w:hAnsi="宋体" w:hint="eastAsia"/>
          <w:sz w:val="28"/>
          <w:szCs w:val="28"/>
        </w:rPr>
        <w:t>取指周期</w:t>
      </w:r>
      <w:r>
        <w:rPr>
          <w:rFonts w:ascii="宋体" w:hAnsi="宋体"/>
          <w:sz w:val="28"/>
          <w:szCs w:val="28"/>
        </w:rPr>
        <w:t xml:space="preserve">2   </w:t>
      </w:r>
      <w:r>
        <w:rPr>
          <w:rFonts w:ascii="宋体" w:hAnsi="宋体" w:hint="eastAsia"/>
          <w:sz w:val="28"/>
          <w:szCs w:val="28"/>
        </w:rPr>
        <w:t>取指周期</w:t>
      </w:r>
      <w:r>
        <w:rPr>
          <w:rFonts w:ascii="宋体" w:hAnsi="宋体"/>
          <w:sz w:val="28"/>
          <w:szCs w:val="28"/>
        </w:rPr>
        <w:t xml:space="preserve">3     </w:t>
      </w:r>
      <w:r>
        <w:rPr>
          <w:rFonts w:ascii="宋体" w:hAnsi="宋体" w:hint="eastAsia"/>
          <w:sz w:val="28"/>
          <w:szCs w:val="28"/>
        </w:rPr>
        <w:t>取指周期</w:t>
      </w:r>
      <w:r>
        <w:rPr>
          <w:rFonts w:ascii="宋体" w:hAnsi="宋体"/>
          <w:sz w:val="28"/>
          <w:szCs w:val="28"/>
        </w:rPr>
        <w:t xml:space="preserve">4   </w:t>
      </w:r>
      <w:r>
        <w:rPr>
          <w:rFonts w:ascii="宋体" w:hAnsi="宋体" w:hint="eastAsia"/>
          <w:sz w:val="28"/>
          <w:szCs w:val="28"/>
        </w:rPr>
        <w:t>取指周期</w:t>
      </w:r>
      <w:r>
        <w:rPr>
          <w:rFonts w:ascii="宋体" w:hAnsi="宋体"/>
          <w:sz w:val="28"/>
          <w:szCs w:val="28"/>
        </w:rPr>
        <w:t>5</w:t>
      </w:r>
    </w:p>
    <w:p w:rsidR="00B7170E" w:rsidRPr="001F2136" w:rsidRDefault="00B7170E" w:rsidP="001F2136">
      <w:pPr>
        <w:rPr>
          <w:rFonts w:ascii="宋体"/>
          <w:sz w:val="28"/>
          <w:szCs w:val="28"/>
        </w:rPr>
      </w:pPr>
    </w:p>
    <w:p w:rsidR="00B7170E" w:rsidRPr="001F2136" w:rsidRDefault="00B7170E" w:rsidP="001F2136">
      <w:pPr>
        <w:rPr>
          <w:rFonts w:asci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</w:t>
      </w:r>
    </w:p>
    <w:p w:rsidR="00B7170E" w:rsidRPr="001F2136" w:rsidRDefault="00B7170E" w:rsidP="001F2136">
      <w:pPr>
        <w:rPr>
          <w:rFonts w:ascii="宋体"/>
          <w:sz w:val="28"/>
          <w:szCs w:val="28"/>
        </w:rPr>
      </w:pPr>
    </w:p>
    <w:p w:rsidR="00B7170E" w:rsidRPr="0003120A" w:rsidRDefault="00B7170E" w:rsidP="00007166">
      <w:pPr>
        <w:rPr>
          <w:rFonts w:ascii="宋体"/>
          <w:sz w:val="28"/>
          <w:szCs w:val="28"/>
        </w:rPr>
      </w:pPr>
    </w:p>
    <w:sectPr w:rsidR="00B7170E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70E" w:rsidRDefault="00B7170E" w:rsidP="00D94565">
      <w:r>
        <w:separator/>
      </w:r>
    </w:p>
  </w:endnote>
  <w:endnote w:type="continuationSeparator" w:id="0">
    <w:p w:rsidR="00B7170E" w:rsidRDefault="00B7170E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70E" w:rsidRDefault="00B7170E" w:rsidP="00D94565">
      <w:r>
        <w:separator/>
      </w:r>
    </w:p>
  </w:footnote>
  <w:footnote w:type="continuationSeparator" w:id="0">
    <w:p w:rsidR="00B7170E" w:rsidRDefault="00B7170E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337E6"/>
    <w:rsid w:val="002629C2"/>
    <w:rsid w:val="00280F32"/>
    <w:rsid w:val="002D1A52"/>
    <w:rsid w:val="002F71A2"/>
    <w:rsid w:val="00335E1A"/>
    <w:rsid w:val="00342C50"/>
    <w:rsid w:val="00346A52"/>
    <w:rsid w:val="0035101E"/>
    <w:rsid w:val="003916FD"/>
    <w:rsid w:val="003E1334"/>
    <w:rsid w:val="00406A99"/>
    <w:rsid w:val="004321FF"/>
    <w:rsid w:val="00482406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44FB5"/>
    <w:rsid w:val="00753840"/>
    <w:rsid w:val="00787E6D"/>
    <w:rsid w:val="007A3374"/>
    <w:rsid w:val="007D0373"/>
    <w:rsid w:val="007D531C"/>
    <w:rsid w:val="007F7F15"/>
    <w:rsid w:val="00811FD5"/>
    <w:rsid w:val="008234FB"/>
    <w:rsid w:val="008573D2"/>
    <w:rsid w:val="008E34AE"/>
    <w:rsid w:val="00921B65"/>
    <w:rsid w:val="00927080"/>
    <w:rsid w:val="0093067F"/>
    <w:rsid w:val="00984BA7"/>
    <w:rsid w:val="00A136A1"/>
    <w:rsid w:val="00AA1FA9"/>
    <w:rsid w:val="00AB79E7"/>
    <w:rsid w:val="00AF584C"/>
    <w:rsid w:val="00B238B0"/>
    <w:rsid w:val="00B33C49"/>
    <w:rsid w:val="00B40FAF"/>
    <w:rsid w:val="00B44A56"/>
    <w:rsid w:val="00B7170E"/>
    <w:rsid w:val="00B85C1F"/>
    <w:rsid w:val="00BA76A1"/>
    <w:rsid w:val="00BB17A4"/>
    <w:rsid w:val="00C05CD5"/>
    <w:rsid w:val="00C12F7E"/>
    <w:rsid w:val="00C2077B"/>
    <w:rsid w:val="00CB47B3"/>
    <w:rsid w:val="00CC2C1D"/>
    <w:rsid w:val="00CF16C8"/>
    <w:rsid w:val="00D54AC9"/>
    <w:rsid w:val="00D94565"/>
    <w:rsid w:val="00DB3E2E"/>
    <w:rsid w:val="00DE46F0"/>
    <w:rsid w:val="00E32686"/>
    <w:rsid w:val="00E5154D"/>
    <w:rsid w:val="00EC1B7A"/>
    <w:rsid w:val="00EF2F9A"/>
    <w:rsid w:val="00F43482"/>
    <w:rsid w:val="00FC4FE5"/>
    <w:rsid w:val="00FC5C6D"/>
    <w:rsid w:val="00FE0636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宋体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1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B40FAF"/>
    <w:rPr>
      <w:rFonts w:ascii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40FAF"/>
    <w:rPr>
      <w:rFonts w:ascii="宋体" w:eastAsia="宋体" w:cs="Times New Roman"/>
    </w:rPr>
  </w:style>
  <w:style w:type="paragraph" w:styleId="Header">
    <w:name w:val="header"/>
    <w:basedOn w:val="Normal"/>
    <w:link w:val="HeaderChar"/>
    <w:uiPriority w:val="99"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945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9456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D9456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35101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</TotalTime>
  <Pages>1</Pages>
  <Words>29</Words>
  <Characters>168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115</cp:revision>
  <dcterms:created xsi:type="dcterms:W3CDTF">2019-05-29T01:32:00Z</dcterms:created>
  <dcterms:modified xsi:type="dcterms:W3CDTF">2019-06-20T09:47:00Z</dcterms:modified>
</cp:coreProperties>
</file>